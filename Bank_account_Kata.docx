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14" w:rsidRPr="007E1EF2" w:rsidRDefault="005476ED" w:rsidP="005476E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E1EF2">
        <w:rPr>
          <w:b/>
          <w:sz w:val="40"/>
          <w:szCs w:val="40"/>
        </w:rPr>
        <w:t xml:space="preserve"> Save Money:</w:t>
      </w:r>
    </w:p>
    <w:p w:rsidR="005476ED" w:rsidRDefault="005476ED" w:rsidP="005476ED">
      <w:pPr>
        <w:pStyle w:val="ListParagraph"/>
      </w:pPr>
    </w:p>
    <w:p w:rsidR="005476ED" w:rsidRDefault="005476ED" w:rsidP="005476ED">
      <w:pPr>
        <w:pStyle w:val="ListParagraph"/>
      </w:pPr>
      <w:r>
        <w:t>In  Order to Save money,</w:t>
      </w:r>
      <w:r w:rsidR="00ED2803">
        <w:t xml:space="preserve"> </w:t>
      </w:r>
      <w:r>
        <w:t xml:space="preserve"> As a bank client, I want to make a  deposit in my account.</w:t>
      </w: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1F5F0D" w:rsidP="005476ED">
      <w:pPr>
        <w:pStyle w:val="ListParagraph"/>
        <w:rPr>
          <w:b/>
          <w:u w:val="single"/>
        </w:rPr>
      </w:pPr>
      <w:r w:rsidRPr="001F5F0D">
        <w:rPr>
          <w:b/>
          <w:u w:val="single"/>
        </w:rPr>
        <w:t>Technical Constrains:</w:t>
      </w:r>
    </w:p>
    <w:p w:rsidR="001F5F0D" w:rsidRPr="001F5F0D" w:rsidRDefault="001F5F0D" w:rsidP="001F5F0D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F5F0D">
        <w:t>Integration the bank web service with ATM software application.</w:t>
      </w: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ED2803" w:rsidRDefault="00ED2803" w:rsidP="005476ED">
      <w:pPr>
        <w:pStyle w:val="ListParagraph"/>
      </w:pPr>
    </w:p>
    <w:p w:rsidR="00ED2803" w:rsidRPr="007E1EF2" w:rsidRDefault="00165521" w:rsidP="005476ED">
      <w:pPr>
        <w:pStyle w:val="ListParagraph"/>
        <w:rPr>
          <w:b/>
          <w:sz w:val="32"/>
          <w:szCs w:val="32"/>
          <w:u w:val="single"/>
        </w:rPr>
      </w:pPr>
      <w:r>
        <w:t xml:space="preserve"> </w:t>
      </w:r>
      <w:r w:rsidR="007E1EF2" w:rsidRPr="007E1EF2">
        <w:rPr>
          <w:b/>
          <w:sz w:val="32"/>
          <w:szCs w:val="32"/>
          <w:u w:val="single"/>
        </w:rPr>
        <w:t>Sequence</w:t>
      </w:r>
      <w:r w:rsidRPr="007E1EF2">
        <w:rPr>
          <w:b/>
          <w:sz w:val="32"/>
          <w:szCs w:val="32"/>
          <w:u w:val="single"/>
        </w:rPr>
        <w:t xml:space="preserve"> diagram:</w:t>
      </w:r>
    </w:p>
    <w:p w:rsidR="007E1EF2" w:rsidRDefault="007E1EF2" w:rsidP="005476ED">
      <w:pPr>
        <w:pStyle w:val="ListParagraph"/>
      </w:pPr>
    </w:p>
    <w:p w:rsidR="007E1EF2" w:rsidRDefault="007E1EF2" w:rsidP="005476ED">
      <w:pPr>
        <w:pStyle w:val="ListParagraph"/>
      </w:pPr>
      <w:r>
        <w:rPr>
          <w:rFonts w:eastAsia="Times New Roman"/>
          <w:noProof/>
          <w:lang w:eastAsia="en-GB"/>
        </w:rPr>
        <w:drawing>
          <wp:inline distT="0" distB="0" distL="0" distR="0">
            <wp:extent cx="5731510" cy="4978964"/>
            <wp:effectExtent l="0" t="0" r="2540" b="0"/>
            <wp:docPr id="1" name="Picture 1" descr="https://documents.lucidchart.com/documents/75070cd9-2bcc-4c6d-89ac-38995a2d9570/pages/0_0?a=1632&amp;x=-79&amp;y=-67&amp;w=2011&amp;h=1747&amp;store=1&amp;accept=image%2F*&amp;auth=LCA%20309b1035e18beb0d7207091bda0738605864e907-ts%3D151109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5070cd9-2bcc-4c6d-89ac-38995a2d9570/pages/0_0?a=1632&amp;x=-79&amp;y=-67&amp;w=2011&amp;h=1747&amp;store=1&amp;accept=image%2F*&amp;auth=LCA%20309b1035e18beb0d7207091bda0738605864e907-ts%3D15110918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21" w:rsidRDefault="00165521" w:rsidP="005476ED">
      <w:pPr>
        <w:pStyle w:val="ListParagraph"/>
      </w:pPr>
    </w:p>
    <w:p w:rsidR="00165521" w:rsidRDefault="00165521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384BE2" w:rsidRDefault="00384BE2" w:rsidP="005476ED">
      <w:pPr>
        <w:pStyle w:val="ListParagraph"/>
      </w:pPr>
    </w:p>
    <w:p w:rsidR="00ED2803" w:rsidRDefault="00ED2803" w:rsidP="005476ED">
      <w:pPr>
        <w:pStyle w:val="ListParagraph"/>
      </w:pPr>
    </w:p>
    <w:p w:rsidR="007E1EF2" w:rsidRDefault="007E1EF2" w:rsidP="007E1EF2">
      <w:pPr>
        <w:pStyle w:val="ListParagraph"/>
        <w:rPr>
          <w:b/>
          <w:sz w:val="32"/>
          <w:szCs w:val="32"/>
          <w:u w:val="single"/>
        </w:rPr>
      </w:pPr>
      <w:r w:rsidRPr="007E1EF2">
        <w:rPr>
          <w:b/>
          <w:sz w:val="32"/>
          <w:szCs w:val="32"/>
          <w:u w:val="single"/>
        </w:rPr>
        <w:t>Flow Description:</w:t>
      </w:r>
    </w:p>
    <w:p w:rsidR="00384BE2" w:rsidRDefault="00384BE2" w:rsidP="007E1EF2">
      <w:pPr>
        <w:pStyle w:val="ListParagraph"/>
        <w:rPr>
          <w:b/>
          <w:sz w:val="32"/>
          <w:szCs w:val="32"/>
          <w:u w:val="single"/>
        </w:rPr>
      </w:pPr>
    </w:p>
    <w:p w:rsidR="00384BE2" w:rsidRDefault="00384BE2" w:rsidP="007E1EF2">
      <w:pPr>
        <w:pStyle w:val="ListParagraph"/>
      </w:pPr>
      <w:r>
        <w:t xml:space="preserve">The below </w:t>
      </w:r>
      <w:proofErr w:type="spellStart"/>
      <w:r>
        <w:t>webservices</w:t>
      </w:r>
      <w:proofErr w:type="spellEnd"/>
      <w:r>
        <w:t xml:space="preserve">  is exposed to the calling application ( ATM or </w:t>
      </w:r>
      <w:proofErr w:type="spellStart"/>
      <w:r>
        <w:t>Webapplication</w:t>
      </w:r>
      <w:proofErr w:type="spellEnd"/>
      <w:r>
        <w:t xml:space="preserve"> used by the employer of the bank from the branch office)</w:t>
      </w:r>
    </w:p>
    <w:p w:rsidR="00384BE2" w:rsidRDefault="00384BE2" w:rsidP="007E1EF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5023"/>
      </w:tblGrid>
      <w:tr w:rsidR="00384BE2" w:rsidRPr="00384BE2" w:rsidTr="00384BE2">
        <w:tc>
          <w:tcPr>
            <w:tcW w:w="3499" w:type="dxa"/>
            <w:shd w:val="clear" w:color="auto" w:fill="DBE5F1" w:themeFill="accent1" w:themeFillTint="33"/>
          </w:tcPr>
          <w:p w:rsidR="00384BE2" w:rsidRPr="00384BE2" w:rsidRDefault="00384BE2" w:rsidP="00384BE2">
            <w:pPr>
              <w:pStyle w:val="ListParagraph"/>
              <w:ind w:left="0"/>
              <w:jc w:val="center"/>
              <w:rPr>
                <w:b/>
              </w:rPr>
            </w:pPr>
            <w:r w:rsidRPr="00384BE2">
              <w:rPr>
                <w:b/>
              </w:rPr>
              <w:t>Web-Service</w:t>
            </w:r>
          </w:p>
        </w:tc>
        <w:tc>
          <w:tcPr>
            <w:tcW w:w="5023" w:type="dxa"/>
            <w:shd w:val="clear" w:color="auto" w:fill="DBE5F1" w:themeFill="accent1" w:themeFillTint="33"/>
          </w:tcPr>
          <w:p w:rsidR="00384BE2" w:rsidRPr="00384BE2" w:rsidRDefault="00384BE2" w:rsidP="00384BE2">
            <w:pPr>
              <w:pStyle w:val="ListParagraph"/>
              <w:ind w:left="0"/>
              <w:jc w:val="center"/>
              <w:rPr>
                <w:b/>
              </w:rPr>
            </w:pPr>
            <w:r w:rsidRPr="00384BE2">
              <w:rPr>
                <w:b/>
              </w:rPr>
              <w:t>Description</w:t>
            </w:r>
          </w:p>
        </w:tc>
      </w:tr>
      <w:tr w:rsidR="00384BE2" w:rsidTr="00384BE2">
        <w:trPr>
          <w:trHeight w:val="1019"/>
        </w:trPr>
        <w:tc>
          <w:tcPr>
            <w:tcW w:w="3499" w:type="dxa"/>
          </w:tcPr>
          <w:p w:rsidR="00384BE2" w:rsidRDefault="00384BE2" w:rsidP="00267A13">
            <w:pPr>
              <w:jc w:val="center"/>
            </w:pPr>
            <w:proofErr w:type="spellStart"/>
            <w:r>
              <w:t>ValidateAccountNumberSrv</w:t>
            </w:r>
            <w:proofErr w:type="spellEnd"/>
          </w:p>
          <w:p w:rsidR="00384BE2" w:rsidRDefault="00384BE2" w:rsidP="00267A13">
            <w:pPr>
              <w:pStyle w:val="ListParagraph"/>
              <w:ind w:left="0"/>
              <w:jc w:val="center"/>
            </w:pPr>
          </w:p>
        </w:tc>
        <w:tc>
          <w:tcPr>
            <w:tcW w:w="5023" w:type="dxa"/>
          </w:tcPr>
          <w:p w:rsidR="00384BE2" w:rsidRDefault="00384BE2" w:rsidP="00384BE2">
            <w:pPr>
              <w:pStyle w:val="ListParagraph"/>
              <w:ind w:left="0"/>
              <w:jc w:val="both"/>
            </w:pPr>
            <w:r>
              <w:t>To validate the account number with its current status</w:t>
            </w:r>
          </w:p>
        </w:tc>
      </w:tr>
      <w:tr w:rsidR="00384BE2" w:rsidTr="00384BE2">
        <w:trPr>
          <w:trHeight w:val="1130"/>
        </w:trPr>
        <w:tc>
          <w:tcPr>
            <w:tcW w:w="3499" w:type="dxa"/>
          </w:tcPr>
          <w:p w:rsidR="00384BE2" w:rsidRDefault="00384BE2" w:rsidP="00267A13">
            <w:pPr>
              <w:pStyle w:val="ListParagraph"/>
              <w:ind w:left="0"/>
              <w:jc w:val="center"/>
            </w:pPr>
            <w:r>
              <w:t xml:space="preserve">Deposit </w:t>
            </w:r>
            <w:proofErr w:type="spellStart"/>
            <w:r>
              <w:t>AmountSrv</w:t>
            </w:r>
            <w:proofErr w:type="spellEnd"/>
          </w:p>
        </w:tc>
        <w:tc>
          <w:tcPr>
            <w:tcW w:w="5023" w:type="dxa"/>
          </w:tcPr>
          <w:p w:rsidR="00384BE2" w:rsidRDefault="00384BE2" w:rsidP="00384BE2">
            <w:pPr>
              <w:pStyle w:val="ListParagraph"/>
              <w:ind w:left="0"/>
              <w:jc w:val="both"/>
            </w:pPr>
            <w:r>
              <w:t>To update the amount in the data layer, Database and requesting the Notification layer to send an email and SMS to the Customer</w:t>
            </w:r>
          </w:p>
        </w:tc>
      </w:tr>
    </w:tbl>
    <w:p w:rsidR="00384BE2" w:rsidRDefault="00384BE2" w:rsidP="007E1EF2">
      <w:pPr>
        <w:pStyle w:val="ListParagraph"/>
      </w:pPr>
    </w:p>
    <w:p w:rsidR="00384BE2" w:rsidRDefault="00384BE2" w:rsidP="007E1EF2">
      <w:pPr>
        <w:pStyle w:val="ListParagraph"/>
      </w:pPr>
      <w:r>
        <w:tab/>
      </w:r>
    </w:p>
    <w:p w:rsidR="00267A13" w:rsidRPr="00267A13" w:rsidRDefault="00267A13" w:rsidP="00267A13">
      <w:pPr>
        <w:spacing w:after="0" w:line="240" w:lineRule="auto"/>
        <w:ind w:firstLine="720"/>
        <w:rPr>
          <w:b/>
          <w:sz w:val="24"/>
          <w:szCs w:val="24"/>
          <w:u w:val="single"/>
        </w:rPr>
      </w:pPr>
      <w:proofErr w:type="spellStart"/>
      <w:r w:rsidRPr="00267A13">
        <w:rPr>
          <w:b/>
          <w:sz w:val="24"/>
          <w:szCs w:val="24"/>
          <w:u w:val="single"/>
        </w:rPr>
        <w:t>ValidateAccountNumberSrv</w:t>
      </w:r>
      <w:proofErr w:type="spellEnd"/>
      <w:r w:rsidR="00592ED0">
        <w:rPr>
          <w:b/>
          <w:sz w:val="24"/>
          <w:szCs w:val="24"/>
          <w:u w:val="single"/>
        </w:rPr>
        <w:t xml:space="preserve"> :</w:t>
      </w:r>
    </w:p>
    <w:p w:rsidR="00267A13" w:rsidRDefault="00267A13" w:rsidP="007E1EF2">
      <w:pPr>
        <w:pStyle w:val="ListParagraph"/>
      </w:pPr>
    </w:p>
    <w:p w:rsidR="00592ED0" w:rsidRDefault="00267A13" w:rsidP="00267A13">
      <w:pPr>
        <w:pStyle w:val="ListParagraph"/>
        <w:numPr>
          <w:ilvl w:val="0"/>
          <w:numId w:val="5"/>
        </w:numPr>
      </w:pPr>
      <w:r>
        <w:t>Receiving the request containing account number</w:t>
      </w:r>
      <w:r w:rsidR="00592ED0">
        <w:t xml:space="preserve">. </w:t>
      </w:r>
    </w:p>
    <w:p w:rsidR="00592ED0" w:rsidRDefault="00592ED0" w:rsidP="00267A13">
      <w:pPr>
        <w:pStyle w:val="ListParagraph"/>
        <w:numPr>
          <w:ilvl w:val="0"/>
          <w:numId w:val="5"/>
        </w:numPr>
      </w:pPr>
      <w:r>
        <w:t>Get the account info by calling the data layer.</w:t>
      </w:r>
    </w:p>
    <w:p w:rsidR="00267A13" w:rsidRDefault="00592ED0" w:rsidP="00267A13">
      <w:pPr>
        <w:pStyle w:val="ListParagraph"/>
        <w:numPr>
          <w:ilvl w:val="0"/>
          <w:numId w:val="5"/>
        </w:numPr>
      </w:pPr>
      <w:r>
        <w:t xml:space="preserve">Validate the account to check is it </w:t>
      </w:r>
      <w:proofErr w:type="spellStart"/>
      <w:r>
        <w:t>a</w:t>
      </w:r>
      <w:proofErr w:type="spellEnd"/>
      <w:r w:rsidR="002916FC">
        <w:t xml:space="preserve"> active</w:t>
      </w:r>
      <w:r>
        <w:t xml:space="preserve"> normal account to make the transaction.</w:t>
      </w:r>
      <w:r w:rsidR="00267A13">
        <w:t xml:space="preserve"> </w:t>
      </w:r>
    </w:p>
    <w:p w:rsidR="00592ED0" w:rsidRDefault="00592ED0" w:rsidP="00267A13">
      <w:pPr>
        <w:pStyle w:val="ListParagraph"/>
        <w:numPr>
          <w:ilvl w:val="0"/>
          <w:numId w:val="5"/>
        </w:numPr>
      </w:pPr>
      <w:r>
        <w:t>Send back the response to the calling application.</w:t>
      </w:r>
    </w:p>
    <w:p w:rsidR="00592ED0" w:rsidRDefault="00592ED0" w:rsidP="00592ED0">
      <w:pPr>
        <w:pStyle w:val="ListParagraph"/>
        <w:ind w:left="1440"/>
      </w:pPr>
    </w:p>
    <w:p w:rsidR="00384BE2" w:rsidRDefault="00384BE2" w:rsidP="007E1EF2">
      <w:pPr>
        <w:pStyle w:val="ListParagraph"/>
      </w:pPr>
    </w:p>
    <w:p w:rsidR="007E1EF2" w:rsidRPr="00592ED0" w:rsidRDefault="00592ED0" w:rsidP="007E1EF2">
      <w:pPr>
        <w:pStyle w:val="ListParagraph"/>
        <w:rPr>
          <w:b/>
          <w:sz w:val="24"/>
          <w:szCs w:val="24"/>
          <w:u w:val="single"/>
        </w:rPr>
      </w:pPr>
      <w:r w:rsidRPr="00592ED0">
        <w:rPr>
          <w:b/>
          <w:sz w:val="24"/>
          <w:szCs w:val="24"/>
          <w:u w:val="single"/>
        </w:rPr>
        <w:t xml:space="preserve">Deposit </w:t>
      </w:r>
      <w:proofErr w:type="spellStart"/>
      <w:r w:rsidRPr="00592ED0">
        <w:rPr>
          <w:b/>
          <w:sz w:val="24"/>
          <w:szCs w:val="24"/>
          <w:u w:val="single"/>
        </w:rPr>
        <w:t>AmountSrv</w:t>
      </w:r>
      <w:proofErr w:type="spellEnd"/>
      <w:r>
        <w:rPr>
          <w:b/>
          <w:sz w:val="24"/>
          <w:szCs w:val="24"/>
          <w:u w:val="single"/>
        </w:rPr>
        <w:t xml:space="preserve"> :</w:t>
      </w:r>
    </w:p>
    <w:p w:rsidR="007E1EF2" w:rsidRDefault="007E1EF2" w:rsidP="007E1EF2">
      <w:pPr>
        <w:pStyle w:val="ListParagraph"/>
      </w:pPr>
    </w:p>
    <w:p w:rsidR="00592ED0" w:rsidRDefault="002916FC" w:rsidP="002916FC">
      <w:pPr>
        <w:pStyle w:val="ListParagraph"/>
        <w:numPr>
          <w:ilvl w:val="0"/>
          <w:numId w:val="6"/>
        </w:numPr>
      </w:pPr>
      <w:r>
        <w:t>Receiving the request containing the amount to be deposited.</w:t>
      </w:r>
    </w:p>
    <w:p w:rsidR="002916FC" w:rsidRDefault="002916FC" w:rsidP="002916FC">
      <w:pPr>
        <w:pStyle w:val="ListParagraph"/>
        <w:numPr>
          <w:ilvl w:val="0"/>
          <w:numId w:val="6"/>
        </w:numPr>
      </w:pPr>
      <w:r>
        <w:t xml:space="preserve">Call the data layer to update the account info by </w:t>
      </w:r>
      <w:r w:rsidRPr="002916FC">
        <w:rPr>
          <w:b/>
        </w:rPr>
        <w:t>updating the balance</w:t>
      </w:r>
      <w:r>
        <w:t xml:space="preserve"> with the amount requested.</w:t>
      </w:r>
    </w:p>
    <w:p w:rsidR="002916FC" w:rsidRDefault="002916FC" w:rsidP="002916FC">
      <w:pPr>
        <w:pStyle w:val="ListParagraph"/>
        <w:numPr>
          <w:ilvl w:val="0"/>
          <w:numId w:val="6"/>
        </w:numPr>
      </w:pPr>
      <w:r>
        <w:t xml:space="preserve">The transaction details to be </w:t>
      </w:r>
      <w:r w:rsidRPr="002916FC">
        <w:rPr>
          <w:b/>
        </w:rPr>
        <w:t>updated in the transaction table</w:t>
      </w:r>
      <w:r>
        <w:t xml:space="preserve"> to maintain the history for the statement.</w:t>
      </w:r>
    </w:p>
    <w:p w:rsidR="002916FC" w:rsidRDefault="002916FC" w:rsidP="002916FC">
      <w:pPr>
        <w:pStyle w:val="ListParagraph"/>
        <w:numPr>
          <w:ilvl w:val="0"/>
          <w:numId w:val="6"/>
        </w:numPr>
      </w:pPr>
      <w:r>
        <w:t xml:space="preserve">Requesting the Notification to send the </w:t>
      </w:r>
      <w:r w:rsidRPr="002916FC">
        <w:rPr>
          <w:b/>
        </w:rPr>
        <w:t>email</w:t>
      </w:r>
      <w:r>
        <w:t xml:space="preserve"> and </w:t>
      </w:r>
      <w:r w:rsidRPr="002916FC">
        <w:rPr>
          <w:b/>
        </w:rPr>
        <w:t>SMS</w:t>
      </w:r>
      <w:r>
        <w:t xml:space="preserve"> alert to the customer registered mobile number and email address respectively. </w:t>
      </w:r>
    </w:p>
    <w:p w:rsidR="00F27DFD" w:rsidRDefault="00F27DFD" w:rsidP="002916FC">
      <w:pPr>
        <w:pStyle w:val="ListParagraph"/>
        <w:numPr>
          <w:ilvl w:val="0"/>
          <w:numId w:val="6"/>
        </w:numPr>
      </w:pPr>
      <w:r>
        <w:t>Log the request and response to the logging system.</w:t>
      </w:r>
    </w:p>
    <w:p w:rsidR="002916FC" w:rsidRDefault="002916FC" w:rsidP="002916FC">
      <w:pPr>
        <w:pStyle w:val="ListParagraph"/>
        <w:numPr>
          <w:ilvl w:val="0"/>
          <w:numId w:val="6"/>
        </w:numPr>
      </w:pPr>
      <w:r>
        <w:t>Send the response to the calling application.</w:t>
      </w:r>
    </w:p>
    <w:p w:rsidR="002916FC" w:rsidRDefault="002916FC" w:rsidP="002916FC"/>
    <w:p w:rsidR="002916FC" w:rsidRDefault="002916FC" w:rsidP="002916FC"/>
    <w:p w:rsidR="002916FC" w:rsidRDefault="002916FC" w:rsidP="002916FC"/>
    <w:p w:rsidR="002916FC" w:rsidRDefault="002916FC" w:rsidP="002916F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916FC">
        <w:rPr>
          <w:b/>
          <w:sz w:val="40"/>
          <w:szCs w:val="40"/>
        </w:rPr>
        <w:t>Withdraw Money</w:t>
      </w:r>
      <w:r>
        <w:rPr>
          <w:b/>
          <w:sz w:val="40"/>
          <w:szCs w:val="40"/>
        </w:rPr>
        <w:t xml:space="preserve"> :</w:t>
      </w:r>
    </w:p>
    <w:p w:rsidR="002916FC" w:rsidRDefault="002916FC" w:rsidP="002916FC">
      <w:pPr>
        <w:pStyle w:val="ListParagraph"/>
        <w:rPr>
          <w:b/>
          <w:sz w:val="40"/>
          <w:szCs w:val="40"/>
        </w:rPr>
      </w:pPr>
    </w:p>
    <w:p w:rsidR="00321972" w:rsidRPr="002916FC" w:rsidRDefault="00321972" w:rsidP="002916FC">
      <w:pPr>
        <w:pStyle w:val="ListParagraph"/>
        <w:rPr>
          <w:b/>
          <w:sz w:val="40"/>
          <w:szCs w:val="40"/>
        </w:rPr>
      </w:pPr>
      <w:r w:rsidRPr="00321972">
        <w:t>In order to retrieve some or all of my savings, As a bank client, I want to make a withdrawal from my account</w:t>
      </w:r>
      <w:r>
        <w:t>.</w:t>
      </w:r>
    </w:p>
    <w:p w:rsidR="005476ED" w:rsidRDefault="005476ED" w:rsidP="005476ED">
      <w:pPr>
        <w:pStyle w:val="ListParagraph"/>
      </w:pPr>
    </w:p>
    <w:p w:rsidR="00F27DFD" w:rsidRDefault="00F27DFD" w:rsidP="005476ED">
      <w:pPr>
        <w:pStyle w:val="ListParagraph"/>
      </w:pPr>
    </w:p>
    <w:p w:rsidR="001F5F0D" w:rsidRDefault="001F5F0D" w:rsidP="001F5F0D">
      <w:pPr>
        <w:pStyle w:val="ListParagraph"/>
        <w:rPr>
          <w:b/>
          <w:u w:val="single"/>
        </w:rPr>
      </w:pPr>
      <w:r w:rsidRPr="001F5F0D">
        <w:rPr>
          <w:b/>
          <w:u w:val="single"/>
        </w:rPr>
        <w:t>Technical Constrains:</w:t>
      </w:r>
    </w:p>
    <w:p w:rsidR="001F5F0D" w:rsidRPr="001F5F0D" w:rsidRDefault="001F5F0D" w:rsidP="001F5F0D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F5F0D">
        <w:t>Integration the bank web service with ATM software application.</w:t>
      </w:r>
    </w:p>
    <w:p w:rsidR="00F27DFD" w:rsidRDefault="00F27DFD" w:rsidP="005476ED">
      <w:pPr>
        <w:pStyle w:val="ListParagraph"/>
      </w:pPr>
    </w:p>
    <w:p w:rsidR="00F27DFD" w:rsidRDefault="00F27DFD" w:rsidP="005476ED">
      <w:pPr>
        <w:pStyle w:val="ListParagraph"/>
      </w:pPr>
    </w:p>
    <w:p w:rsidR="00321972" w:rsidRDefault="00321972" w:rsidP="005476ED">
      <w:pPr>
        <w:pStyle w:val="ListParagraph"/>
      </w:pPr>
    </w:p>
    <w:p w:rsidR="007E1EF2" w:rsidRDefault="007E1EF2" w:rsidP="005476ED">
      <w:pPr>
        <w:pStyle w:val="ListParagraph"/>
      </w:pPr>
    </w:p>
    <w:p w:rsidR="005476ED" w:rsidRDefault="00321972" w:rsidP="005476ED">
      <w:pPr>
        <w:pStyle w:val="ListParagraph"/>
        <w:rPr>
          <w:b/>
          <w:sz w:val="32"/>
          <w:szCs w:val="32"/>
          <w:u w:val="single"/>
        </w:rPr>
      </w:pPr>
      <w:r w:rsidRPr="007E1EF2">
        <w:rPr>
          <w:b/>
          <w:sz w:val="32"/>
          <w:szCs w:val="32"/>
          <w:u w:val="single"/>
        </w:rPr>
        <w:t>Sequence diagram:</w:t>
      </w:r>
    </w:p>
    <w:p w:rsidR="00321972" w:rsidRDefault="00321972" w:rsidP="005476ED">
      <w:pPr>
        <w:pStyle w:val="ListParagraph"/>
        <w:rPr>
          <w:b/>
          <w:sz w:val="32"/>
          <w:szCs w:val="32"/>
          <w:u w:val="single"/>
        </w:rPr>
      </w:pPr>
    </w:p>
    <w:p w:rsidR="00321972" w:rsidRDefault="00F815D0" w:rsidP="005476ED">
      <w:pPr>
        <w:pStyle w:val="ListParagraph"/>
      </w:pPr>
      <w:r>
        <w:rPr>
          <w:rFonts w:eastAsia="Times New Roman"/>
          <w:noProof/>
          <w:lang w:eastAsia="en-GB"/>
        </w:rPr>
        <w:drawing>
          <wp:inline distT="0" distB="0" distL="0" distR="0">
            <wp:extent cx="5731510" cy="4972370"/>
            <wp:effectExtent l="0" t="0" r="2540" b="0"/>
            <wp:docPr id="2" name="Picture 2" descr="https://documents.lucidchart.com/documents/75070cd9-2bcc-4c6d-89ac-38995a2d9570/pages/0_0?a=1962&amp;x=-82&amp;y=-67&amp;w=2013&amp;h=1747&amp;store=1&amp;accept=image%2F*&amp;auth=LCA%20f1c821fb6a4bdbcd48a6c1930da7e58fcdff3869-ts%3D151109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5070cd9-2bcc-4c6d-89ac-38995a2d9570/pages/0_0?a=1962&amp;x=-82&amp;y=-67&amp;w=2013&amp;h=1747&amp;store=1&amp;accept=image%2F*&amp;auth=LCA%20f1c821fb6a4bdbcd48a6c1930da7e58fcdff3869-ts%3D15110918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D0" w:rsidRDefault="00F815D0" w:rsidP="005476ED">
      <w:pPr>
        <w:pStyle w:val="ListParagraph"/>
      </w:pPr>
    </w:p>
    <w:p w:rsidR="00F815D0" w:rsidRDefault="00F815D0" w:rsidP="005476ED">
      <w:pPr>
        <w:pStyle w:val="ListParagraph"/>
      </w:pPr>
    </w:p>
    <w:p w:rsidR="00F815D0" w:rsidRDefault="00F815D0" w:rsidP="005476ED">
      <w:pPr>
        <w:pStyle w:val="ListParagraph"/>
      </w:pPr>
    </w:p>
    <w:p w:rsidR="00F815D0" w:rsidRDefault="00F815D0" w:rsidP="005476ED">
      <w:pPr>
        <w:pStyle w:val="ListParagraph"/>
      </w:pPr>
    </w:p>
    <w:p w:rsidR="00F815D0" w:rsidRDefault="00F815D0" w:rsidP="005476ED">
      <w:pPr>
        <w:pStyle w:val="ListParagraph"/>
      </w:pPr>
    </w:p>
    <w:p w:rsidR="00F27DFD" w:rsidRDefault="00F27DFD" w:rsidP="00F27DFD">
      <w:pPr>
        <w:pStyle w:val="ListParagraph"/>
        <w:rPr>
          <w:b/>
          <w:sz w:val="32"/>
          <w:szCs w:val="32"/>
          <w:u w:val="single"/>
        </w:rPr>
      </w:pPr>
      <w:r w:rsidRPr="007E1EF2">
        <w:rPr>
          <w:b/>
          <w:sz w:val="32"/>
          <w:szCs w:val="32"/>
          <w:u w:val="single"/>
        </w:rPr>
        <w:t>Flow Description:</w:t>
      </w:r>
    </w:p>
    <w:p w:rsidR="00F27DFD" w:rsidRDefault="00F27DFD" w:rsidP="005476ED">
      <w:pPr>
        <w:pStyle w:val="ListParagraph"/>
      </w:pPr>
    </w:p>
    <w:p w:rsidR="00F27DFD" w:rsidRDefault="00F27DFD" w:rsidP="00F27DFD">
      <w:pPr>
        <w:pStyle w:val="ListParagraph"/>
      </w:pPr>
      <w:r>
        <w:t xml:space="preserve">The below </w:t>
      </w:r>
      <w:proofErr w:type="spellStart"/>
      <w:r>
        <w:t>webservices</w:t>
      </w:r>
      <w:proofErr w:type="spellEnd"/>
      <w:r>
        <w:t xml:space="preserve">  is exposed to the calling application ( ATM</w:t>
      </w:r>
      <w:r>
        <w:t xml:space="preserve"> </w:t>
      </w:r>
      <w:r>
        <w:t>)</w:t>
      </w:r>
    </w:p>
    <w:p w:rsidR="00F27DFD" w:rsidRDefault="00F27DFD" w:rsidP="005476ED">
      <w:pPr>
        <w:pStyle w:val="ListParagraph"/>
      </w:pPr>
    </w:p>
    <w:p w:rsidR="00F27DFD" w:rsidRDefault="00F27DFD" w:rsidP="00F27D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5023"/>
      </w:tblGrid>
      <w:tr w:rsidR="00F27DFD" w:rsidRPr="00384BE2" w:rsidTr="00C85469">
        <w:tc>
          <w:tcPr>
            <w:tcW w:w="3499" w:type="dxa"/>
            <w:shd w:val="clear" w:color="auto" w:fill="DBE5F1" w:themeFill="accent1" w:themeFillTint="33"/>
          </w:tcPr>
          <w:p w:rsidR="00F27DFD" w:rsidRPr="00384BE2" w:rsidRDefault="00F27DFD" w:rsidP="00C85469">
            <w:pPr>
              <w:pStyle w:val="ListParagraph"/>
              <w:ind w:left="0"/>
              <w:jc w:val="center"/>
              <w:rPr>
                <w:b/>
              </w:rPr>
            </w:pPr>
            <w:r w:rsidRPr="00384BE2">
              <w:rPr>
                <w:b/>
              </w:rPr>
              <w:t>Web-Service</w:t>
            </w:r>
          </w:p>
        </w:tc>
        <w:tc>
          <w:tcPr>
            <w:tcW w:w="5023" w:type="dxa"/>
            <w:shd w:val="clear" w:color="auto" w:fill="DBE5F1" w:themeFill="accent1" w:themeFillTint="33"/>
          </w:tcPr>
          <w:p w:rsidR="00F27DFD" w:rsidRPr="00384BE2" w:rsidRDefault="00F27DFD" w:rsidP="00C85469">
            <w:pPr>
              <w:pStyle w:val="ListParagraph"/>
              <w:ind w:left="0"/>
              <w:jc w:val="center"/>
              <w:rPr>
                <w:b/>
              </w:rPr>
            </w:pPr>
            <w:r w:rsidRPr="00384BE2">
              <w:rPr>
                <w:b/>
              </w:rPr>
              <w:t>Description</w:t>
            </w:r>
          </w:p>
        </w:tc>
      </w:tr>
      <w:tr w:rsidR="00F27DFD" w:rsidTr="00C85469">
        <w:trPr>
          <w:trHeight w:val="1019"/>
        </w:trPr>
        <w:tc>
          <w:tcPr>
            <w:tcW w:w="3499" w:type="dxa"/>
          </w:tcPr>
          <w:p w:rsidR="00F27DFD" w:rsidRDefault="00F27DFD" w:rsidP="00C85469">
            <w:pPr>
              <w:jc w:val="center"/>
            </w:pPr>
            <w:proofErr w:type="spellStart"/>
            <w:r>
              <w:t>Validate</w:t>
            </w:r>
            <w:r>
              <w:t>Card</w:t>
            </w:r>
            <w:r>
              <w:t>Srv</w:t>
            </w:r>
            <w:proofErr w:type="spellEnd"/>
          </w:p>
          <w:p w:rsidR="00F27DFD" w:rsidRDefault="00F27DFD" w:rsidP="00C85469">
            <w:pPr>
              <w:pStyle w:val="ListParagraph"/>
              <w:ind w:left="0"/>
              <w:jc w:val="center"/>
            </w:pPr>
          </w:p>
        </w:tc>
        <w:tc>
          <w:tcPr>
            <w:tcW w:w="5023" w:type="dxa"/>
          </w:tcPr>
          <w:p w:rsidR="00F27DFD" w:rsidRDefault="00F27DFD" w:rsidP="00F27DFD">
            <w:pPr>
              <w:pStyle w:val="ListParagraph"/>
              <w:ind w:left="0"/>
              <w:jc w:val="both"/>
            </w:pPr>
            <w:r>
              <w:t xml:space="preserve">To validate the </w:t>
            </w:r>
            <w:r>
              <w:t>Card</w:t>
            </w:r>
            <w:r>
              <w:t xml:space="preserve"> number</w:t>
            </w:r>
            <w:r>
              <w:t xml:space="preserve"> </w:t>
            </w:r>
            <w:r>
              <w:t xml:space="preserve"> with its current status</w:t>
            </w:r>
          </w:p>
        </w:tc>
      </w:tr>
      <w:tr w:rsidR="00F27DFD" w:rsidTr="00C85469">
        <w:trPr>
          <w:trHeight w:val="1130"/>
        </w:trPr>
        <w:tc>
          <w:tcPr>
            <w:tcW w:w="3499" w:type="dxa"/>
          </w:tcPr>
          <w:p w:rsidR="00F27DFD" w:rsidRDefault="00F27DFD" w:rsidP="00C85469">
            <w:pPr>
              <w:pStyle w:val="ListParagraph"/>
              <w:ind w:left="0"/>
              <w:jc w:val="center"/>
            </w:pPr>
            <w:proofErr w:type="spellStart"/>
            <w:r>
              <w:t>VerifyPin</w:t>
            </w:r>
            <w:r>
              <w:t>Srv</w:t>
            </w:r>
            <w:proofErr w:type="spellEnd"/>
          </w:p>
        </w:tc>
        <w:tc>
          <w:tcPr>
            <w:tcW w:w="5023" w:type="dxa"/>
          </w:tcPr>
          <w:p w:rsidR="00F27DFD" w:rsidRDefault="00F27DFD" w:rsidP="00C85469">
            <w:pPr>
              <w:pStyle w:val="ListParagraph"/>
              <w:ind w:left="0"/>
              <w:jc w:val="both"/>
            </w:pPr>
            <w:r>
              <w:t>To verify the PIN to validate the request</w:t>
            </w:r>
          </w:p>
        </w:tc>
      </w:tr>
      <w:tr w:rsidR="00F27DFD" w:rsidTr="00C85469">
        <w:trPr>
          <w:trHeight w:val="1130"/>
        </w:trPr>
        <w:tc>
          <w:tcPr>
            <w:tcW w:w="3499" w:type="dxa"/>
          </w:tcPr>
          <w:p w:rsidR="00F27DFD" w:rsidRDefault="00F27DFD" w:rsidP="00C85469">
            <w:pPr>
              <w:pStyle w:val="ListParagraph"/>
              <w:ind w:left="0"/>
              <w:jc w:val="center"/>
            </w:pPr>
            <w:proofErr w:type="spellStart"/>
            <w:r>
              <w:t>WithDrawAmountSrv</w:t>
            </w:r>
            <w:proofErr w:type="spellEnd"/>
            <w:r>
              <w:t xml:space="preserve"> </w:t>
            </w:r>
          </w:p>
        </w:tc>
        <w:tc>
          <w:tcPr>
            <w:tcW w:w="5023" w:type="dxa"/>
          </w:tcPr>
          <w:p w:rsidR="00F27DFD" w:rsidRDefault="00D171C5" w:rsidP="00C85469">
            <w:pPr>
              <w:pStyle w:val="ListParagraph"/>
              <w:ind w:left="0"/>
              <w:jc w:val="both"/>
            </w:pPr>
            <w:r>
              <w:t>To validate the amount &amp; balance and update the balance of the account as well as  sending the notification to the customer and updating DB and logging the information.</w:t>
            </w:r>
          </w:p>
        </w:tc>
      </w:tr>
    </w:tbl>
    <w:p w:rsidR="00F27DFD" w:rsidRDefault="00F27DFD" w:rsidP="005476ED">
      <w:pPr>
        <w:pStyle w:val="ListParagraph"/>
      </w:pPr>
    </w:p>
    <w:p w:rsidR="00D171C5" w:rsidRDefault="00D171C5" w:rsidP="005476ED">
      <w:pPr>
        <w:pStyle w:val="ListParagraph"/>
      </w:pPr>
    </w:p>
    <w:p w:rsidR="00D171C5" w:rsidRDefault="00D171C5" w:rsidP="005476ED">
      <w:pPr>
        <w:pStyle w:val="ListParagraph"/>
      </w:pPr>
    </w:p>
    <w:p w:rsidR="00D171C5" w:rsidRPr="00D171C5" w:rsidRDefault="00D171C5" w:rsidP="00D171C5">
      <w:pPr>
        <w:spacing w:after="0" w:line="240" w:lineRule="auto"/>
        <w:ind w:firstLine="720"/>
        <w:rPr>
          <w:b/>
          <w:sz w:val="24"/>
          <w:szCs w:val="24"/>
          <w:u w:val="single"/>
        </w:rPr>
      </w:pPr>
      <w:proofErr w:type="spellStart"/>
      <w:r w:rsidRPr="00D171C5">
        <w:rPr>
          <w:b/>
          <w:sz w:val="24"/>
          <w:szCs w:val="24"/>
          <w:u w:val="single"/>
        </w:rPr>
        <w:t>ValidateCardSrv</w:t>
      </w:r>
      <w:proofErr w:type="spellEnd"/>
      <w:r>
        <w:rPr>
          <w:b/>
          <w:sz w:val="24"/>
          <w:szCs w:val="24"/>
          <w:u w:val="single"/>
        </w:rPr>
        <w:t>:</w:t>
      </w:r>
    </w:p>
    <w:p w:rsidR="00D171C5" w:rsidRDefault="00D171C5" w:rsidP="005476ED">
      <w:pPr>
        <w:pStyle w:val="ListParagraph"/>
      </w:pPr>
    </w:p>
    <w:p w:rsidR="00D171C5" w:rsidRDefault="00D171C5" w:rsidP="00D171C5">
      <w:pPr>
        <w:pStyle w:val="ListParagraph"/>
        <w:numPr>
          <w:ilvl w:val="0"/>
          <w:numId w:val="7"/>
        </w:numPr>
      </w:pPr>
      <w:r>
        <w:t>Receiving the request containing the card number.</w:t>
      </w:r>
    </w:p>
    <w:p w:rsidR="00D171C5" w:rsidRDefault="00D171C5" w:rsidP="00D171C5">
      <w:pPr>
        <w:pStyle w:val="ListParagraph"/>
        <w:numPr>
          <w:ilvl w:val="0"/>
          <w:numId w:val="7"/>
        </w:numPr>
      </w:pPr>
      <w:r>
        <w:t>Calling the data layer to receive the card information.</w:t>
      </w:r>
    </w:p>
    <w:p w:rsidR="00806807" w:rsidRDefault="00D171C5" w:rsidP="00D171C5">
      <w:pPr>
        <w:pStyle w:val="ListParagraph"/>
        <w:numPr>
          <w:ilvl w:val="0"/>
          <w:numId w:val="7"/>
        </w:numPr>
      </w:pPr>
      <w:r>
        <w:t>Validated the card against th</w:t>
      </w:r>
      <w:r w:rsidR="00806807">
        <w:t>e status, card</w:t>
      </w:r>
      <w:r>
        <w:t xml:space="preserve"> type,</w:t>
      </w:r>
      <w:r w:rsidR="00806807">
        <w:t xml:space="preserve"> expired date, account.</w:t>
      </w:r>
    </w:p>
    <w:p w:rsidR="00806807" w:rsidRDefault="00806807" w:rsidP="00D171C5">
      <w:pPr>
        <w:pStyle w:val="ListParagraph"/>
        <w:numPr>
          <w:ilvl w:val="0"/>
          <w:numId w:val="7"/>
        </w:numPr>
      </w:pPr>
      <w:r>
        <w:t>Send the response back to the calling application.</w:t>
      </w:r>
    </w:p>
    <w:p w:rsidR="00D171C5" w:rsidRDefault="00D171C5" w:rsidP="00806807">
      <w:pPr>
        <w:ind w:left="720"/>
        <w:rPr>
          <w:b/>
          <w:sz w:val="24"/>
          <w:szCs w:val="24"/>
          <w:u w:val="single"/>
        </w:rPr>
      </w:pPr>
      <w:r>
        <w:t xml:space="preserve"> </w:t>
      </w:r>
      <w:proofErr w:type="spellStart"/>
      <w:r w:rsidR="00806807" w:rsidRPr="00806807">
        <w:rPr>
          <w:b/>
          <w:sz w:val="24"/>
          <w:szCs w:val="24"/>
          <w:u w:val="single"/>
        </w:rPr>
        <w:t>VerifyPinSrv</w:t>
      </w:r>
      <w:proofErr w:type="spellEnd"/>
      <w:r w:rsidR="00806807">
        <w:rPr>
          <w:b/>
          <w:sz w:val="24"/>
          <w:szCs w:val="24"/>
          <w:u w:val="single"/>
        </w:rPr>
        <w:t>:</w:t>
      </w:r>
    </w:p>
    <w:p w:rsidR="00806807" w:rsidRDefault="00806807" w:rsidP="00806807">
      <w:pPr>
        <w:spacing w:after="0" w:line="240" w:lineRule="auto"/>
        <w:ind w:firstLine="720"/>
        <w:rPr>
          <w:b/>
          <w:sz w:val="24"/>
          <w:szCs w:val="24"/>
          <w:u w:val="single"/>
        </w:rPr>
      </w:pPr>
    </w:p>
    <w:p w:rsidR="00806807" w:rsidRPr="00806807" w:rsidRDefault="00806807" w:rsidP="00806807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szCs w:val="24"/>
          <w:u w:val="single"/>
        </w:rPr>
      </w:pPr>
      <w:r>
        <w:t>Receiving the request containing the PIN.</w:t>
      </w:r>
    </w:p>
    <w:p w:rsidR="00806807" w:rsidRDefault="00806807" w:rsidP="00806807">
      <w:pPr>
        <w:pStyle w:val="ListParagraph"/>
        <w:numPr>
          <w:ilvl w:val="0"/>
          <w:numId w:val="8"/>
        </w:numPr>
        <w:spacing w:after="0" w:line="240" w:lineRule="auto"/>
      </w:pPr>
      <w:r>
        <w:t>Validate the PIN against info from DB (stored</w:t>
      </w:r>
      <w:r w:rsidR="002B706D">
        <w:t xml:space="preserve"> (using the encoded algorithm)</w:t>
      </w:r>
      <w:r>
        <w:t xml:space="preserve"> as part of registration with incorrect attempt if made any).</w:t>
      </w:r>
    </w:p>
    <w:p w:rsidR="00806807" w:rsidRDefault="00806807" w:rsidP="0080680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Update the database </w:t>
      </w:r>
      <w:proofErr w:type="spellStart"/>
      <w:r>
        <w:t>incase</w:t>
      </w:r>
      <w:proofErr w:type="spellEnd"/>
      <w:r>
        <w:t xml:space="preserve"> if there is an incorrect attempt.</w:t>
      </w:r>
    </w:p>
    <w:p w:rsidR="00806807" w:rsidRPr="00806807" w:rsidRDefault="00806807" w:rsidP="00806807">
      <w:pPr>
        <w:pStyle w:val="ListParagraph"/>
        <w:numPr>
          <w:ilvl w:val="0"/>
          <w:numId w:val="8"/>
        </w:numPr>
        <w:spacing w:after="0" w:line="240" w:lineRule="auto"/>
      </w:pPr>
      <w:r>
        <w:t>Update the data layer to block the card if there is 3 incorrect attempt were made by the user.</w:t>
      </w:r>
    </w:p>
    <w:p w:rsidR="00806807" w:rsidRDefault="00806807" w:rsidP="00806807">
      <w:pPr>
        <w:pStyle w:val="ListParagraph"/>
        <w:numPr>
          <w:ilvl w:val="0"/>
          <w:numId w:val="8"/>
        </w:numPr>
        <w:spacing w:after="0" w:line="240" w:lineRule="auto"/>
      </w:pPr>
      <w:r w:rsidRPr="00806807">
        <w:t>Send the response to the calling application.</w:t>
      </w:r>
    </w:p>
    <w:p w:rsidR="00806807" w:rsidRDefault="00806807" w:rsidP="00806807">
      <w:pPr>
        <w:spacing w:after="0" w:line="240" w:lineRule="auto"/>
      </w:pPr>
    </w:p>
    <w:p w:rsidR="00806807" w:rsidRDefault="00806807" w:rsidP="00806807">
      <w:pPr>
        <w:spacing w:after="0" w:line="240" w:lineRule="auto"/>
      </w:pPr>
    </w:p>
    <w:p w:rsidR="00806807" w:rsidRDefault="00806807" w:rsidP="00806807">
      <w:pPr>
        <w:spacing w:after="0" w:line="240" w:lineRule="auto"/>
        <w:ind w:firstLine="720"/>
        <w:rPr>
          <w:b/>
          <w:sz w:val="24"/>
          <w:szCs w:val="24"/>
          <w:u w:val="single"/>
        </w:rPr>
      </w:pPr>
      <w:proofErr w:type="spellStart"/>
      <w:r w:rsidRPr="00806807">
        <w:rPr>
          <w:b/>
          <w:sz w:val="24"/>
          <w:szCs w:val="24"/>
          <w:u w:val="single"/>
        </w:rPr>
        <w:t>WithDrawAmountSrv</w:t>
      </w:r>
      <w:proofErr w:type="spellEnd"/>
      <w:r>
        <w:rPr>
          <w:b/>
          <w:sz w:val="24"/>
          <w:szCs w:val="24"/>
          <w:u w:val="single"/>
        </w:rPr>
        <w:t>:</w:t>
      </w:r>
    </w:p>
    <w:p w:rsidR="00806807" w:rsidRDefault="00806807" w:rsidP="00806807">
      <w:pPr>
        <w:spacing w:after="0" w:line="240" w:lineRule="auto"/>
        <w:ind w:firstLine="720"/>
        <w:rPr>
          <w:b/>
          <w:sz w:val="24"/>
          <w:szCs w:val="24"/>
          <w:u w:val="single"/>
        </w:rPr>
      </w:pPr>
    </w:p>
    <w:p w:rsidR="00806807" w:rsidRPr="002B706D" w:rsidRDefault="002B706D" w:rsidP="00806807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</w:rPr>
      </w:pPr>
      <w:r>
        <w:t>Receivin</w:t>
      </w:r>
      <w:r>
        <w:t>g the request containing the amount to withdraw.</w:t>
      </w:r>
    </w:p>
    <w:p w:rsidR="002B706D" w:rsidRPr="002B706D" w:rsidRDefault="002B706D" w:rsidP="00806807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</w:rPr>
      </w:pPr>
      <w:r>
        <w:lastRenderedPageBreak/>
        <w:t xml:space="preserve">Validate the amount and the balance(to check if it is exceed the overdraft limit). </w:t>
      </w:r>
    </w:p>
    <w:p w:rsidR="002B706D" w:rsidRPr="002B706D" w:rsidRDefault="002B706D" w:rsidP="00806807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</w:rPr>
      </w:pPr>
      <w:r>
        <w:t>Update the balance to the account by calling the data layer.</w:t>
      </w:r>
    </w:p>
    <w:p w:rsidR="002B706D" w:rsidRDefault="002B706D" w:rsidP="002B706D">
      <w:pPr>
        <w:pStyle w:val="ListParagraph"/>
        <w:numPr>
          <w:ilvl w:val="0"/>
          <w:numId w:val="6"/>
        </w:numPr>
      </w:pPr>
      <w:r>
        <w:t xml:space="preserve">Update the transaction details to the Database </w:t>
      </w:r>
      <w:r>
        <w:t>to maintain the history for the statement.</w:t>
      </w:r>
    </w:p>
    <w:p w:rsidR="002B706D" w:rsidRDefault="002B706D" w:rsidP="002B706D">
      <w:pPr>
        <w:pStyle w:val="ListParagraph"/>
        <w:numPr>
          <w:ilvl w:val="0"/>
          <w:numId w:val="6"/>
        </w:numPr>
      </w:pPr>
      <w:r>
        <w:t xml:space="preserve">Requesting the Notification to send the </w:t>
      </w:r>
      <w:r w:rsidRPr="002916FC">
        <w:rPr>
          <w:b/>
        </w:rPr>
        <w:t>email</w:t>
      </w:r>
      <w:r>
        <w:t xml:space="preserve"> and </w:t>
      </w:r>
      <w:r w:rsidRPr="002916FC">
        <w:rPr>
          <w:b/>
        </w:rPr>
        <w:t>SMS</w:t>
      </w:r>
      <w:r>
        <w:t xml:space="preserve"> alert to the customer registered mobile number and email address respectively. </w:t>
      </w:r>
    </w:p>
    <w:p w:rsidR="002B706D" w:rsidRDefault="002B706D" w:rsidP="002B706D">
      <w:pPr>
        <w:pStyle w:val="ListParagraph"/>
        <w:numPr>
          <w:ilvl w:val="0"/>
          <w:numId w:val="6"/>
        </w:numPr>
      </w:pPr>
      <w:r>
        <w:t>Log the request and response to the logging system.</w:t>
      </w:r>
    </w:p>
    <w:p w:rsidR="002B706D" w:rsidRDefault="002B706D" w:rsidP="002B706D">
      <w:pPr>
        <w:pStyle w:val="ListParagraph"/>
        <w:numPr>
          <w:ilvl w:val="0"/>
          <w:numId w:val="6"/>
        </w:numPr>
      </w:pPr>
      <w:r>
        <w:t>Send the response to the calling application.</w:t>
      </w:r>
    </w:p>
    <w:p w:rsidR="002C7DB7" w:rsidRDefault="002C7DB7" w:rsidP="002C7DB7"/>
    <w:p w:rsidR="002C7DB7" w:rsidRDefault="002C7DB7" w:rsidP="002C7DB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Statement Printing</w:t>
      </w:r>
      <w:r>
        <w:rPr>
          <w:b/>
          <w:sz w:val="40"/>
          <w:szCs w:val="40"/>
        </w:rPr>
        <w:t xml:space="preserve"> :</w:t>
      </w:r>
    </w:p>
    <w:p w:rsidR="002C7DB7" w:rsidRDefault="002C7DB7" w:rsidP="002C7DB7">
      <w:pPr>
        <w:pStyle w:val="ListParagraph"/>
        <w:rPr>
          <w:b/>
          <w:sz w:val="40"/>
          <w:szCs w:val="40"/>
        </w:rPr>
      </w:pPr>
    </w:p>
    <w:p w:rsidR="002C7DB7" w:rsidRPr="002916FC" w:rsidRDefault="002C7DB7" w:rsidP="002C7DB7">
      <w:pPr>
        <w:pStyle w:val="ListParagraph"/>
        <w:rPr>
          <w:b/>
          <w:sz w:val="40"/>
          <w:szCs w:val="40"/>
        </w:rPr>
      </w:pPr>
      <w:r w:rsidRPr="00321972">
        <w:t>In order to retrieve some or all of my savings, As a bank client, I want to make a withdrawal from my account</w:t>
      </w:r>
      <w:r>
        <w:t>.</w:t>
      </w:r>
    </w:p>
    <w:p w:rsidR="0007149C" w:rsidRDefault="0007149C" w:rsidP="002C7DB7">
      <w:r>
        <w:tab/>
      </w:r>
      <w:r>
        <w:tab/>
      </w:r>
    </w:p>
    <w:p w:rsidR="0007149C" w:rsidRPr="001F5F0D" w:rsidRDefault="0007149C" w:rsidP="002C7DB7">
      <w:pPr>
        <w:rPr>
          <w:b/>
          <w:u w:val="single"/>
        </w:rPr>
      </w:pPr>
      <w:r>
        <w:tab/>
      </w:r>
      <w:r w:rsidRPr="001F5F0D">
        <w:rPr>
          <w:b/>
          <w:u w:val="single"/>
        </w:rPr>
        <w:t>Solution 1:</w:t>
      </w:r>
    </w:p>
    <w:p w:rsidR="0007149C" w:rsidRDefault="0007149C" w:rsidP="0007149C">
      <w:pPr>
        <w:ind w:left="720"/>
      </w:pPr>
      <w:r>
        <w:tab/>
        <w:t xml:space="preserve">Providing the Mini statement </w:t>
      </w:r>
      <w:r w:rsidR="001F5F0D">
        <w:t>(limited with last 10 or 15 transaction details )</w:t>
      </w:r>
      <w:r>
        <w:t xml:space="preserve">via ATM to user to print the details by calling the Bank </w:t>
      </w:r>
      <w:proofErr w:type="spellStart"/>
      <w:r>
        <w:t>webservice</w:t>
      </w:r>
      <w:proofErr w:type="spellEnd"/>
      <w:r w:rsidR="001F5F0D">
        <w:t xml:space="preserve"> of business layer.</w:t>
      </w:r>
    </w:p>
    <w:p w:rsidR="001F5F0D" w:rsidRDefault="001F5F0D" w:rsidP="001F5F0D">
      <w:pPr>
        <w:pStyle w:val="ListParagraph"/>
        <w:rPr>
          <w:b/>
          <w:u w:val="single"/>
        </w:rPr>
      </w:pPr>
      <w:r w:rsidRPr="001F5F0D">
        <w:rPr>
          <w:b/>
          <w:u w:val="single"/>
        </w:rPr>
        <w:t>Technical Constrains:</w:t>
      </w:r>
    </w:p>
    <w:p w:rsidR="001F5F0D" w:rsidRPr="001F5F0D" w:rsidRDefault="001F5F0D" w:rsidP="001F5F0D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F5F0D">
        <w:t>Integration the bank web service with ATM software application</w:t>
      </w:r>
      <w:r>
        <w:t xml:space="preserve"> to print the statement</w:t>
      </w:r>
      <w:r w:rsidRPr="001F5F0D">
        <w:t>.</w:t>
      </w:r>
    </w:p>
    <w:p w:rsidR="001F5F0D" w:rsidRDefault="001F5F0D" w:rsidP="0007149C">
      <w:pPr>
        <w:ind w:left="720"/>
      </w:pPr>
      <w:bookmarkStart w:id="0" w:name="_GoBack"/>
      <w:bookmarkEnd w:id="0"/>
    </w:p>
    <w:p w:rsidR="001F5F0D" w:rsidRDefault="001F5F0D" w:rsidP="0007149C">
      <w:pPr>
        <w:ind w:left="720"/>
      </w:pPr>
    </w:p>
    <w:p w:rsidR="001F5F0D" w:rsidRDefault="001F5F0D" w:rsidP="0007149C">
      <w:pPr>
        <w:ind w:left="720"/>
        <w:rPr>
          <w:b/>
          <w:u w:val="single"/>
        </w:rPr>
      </w:pPr>
      <w:r w:rsidRPr="001F5F0D">
        <w:rPr>
          <w:b/>
          <w:u w:val="single"/>
        </w:rPr>
        <w:t>Solution 2:</w:t>
      </w:r>
    </w:p>
    <w:p w:rsidR="001F5F0D" w:rsidRDefault="001F5F0D" w:rsidP="0007149C">
      <w:pPr>
        <w:ind w:left="720"/>
      </w:pPr>
      <w:r>
        <w:tab/>
        <w:t xml:space="preserve">Providing the transaction history option via the online back application by calling the </w:t>
      </w:r>
      <w:proofErr w:type="spellStart"/>
      <w:r>
        <w:t>webservice</w:t>
      </w:r>
      <w:proofErr w:type="spellEnd"/>
      <w:r>
        <w:t xml:space="preserve"> of business layer to provide the statement info.</w:t>
      </w:r>
    </w:p>
    <w:p w:rsidR="001F5F0D" w:rsidRDefault="001F5F0D" w:rsidP="0007149C">
      <w:pPr>
        <w:ind w:left="720"/>
      </w:pPr>
    </w:p>
    <w:p w:rsidR="001F5F0D" w:rsidRPr="001F5F0D" w:rsidRDefault="001F5F0D" w:rsidP="001F5F0D">
      <w:pPr>
        <w:pStyle w:val="ListParagraph"/>
        <w:numPr>
          <w:ilvl w:val="0"/>
          <w:numId w:val="10"/>
        </w:numPr>
      </w:pPr>
      <w:r>
        <w:t xml:space="preserve">This  Screen is static page replicating the database values. So, This can be simply developed using the JavaScript libraries instead of Java-script framework (to modify the values without </w:t>
      </w:r>
      <w:proofErr w:type="spellStart"/>
      <w:r>
        <w:t>reloding</w:t>
      </w:r>
      <w:proofErr w:type="spellEnd"/>
      <w:r>
        <w:t xml:space="preserve"> the screen) </w:t>
      </w:r>
    </w:p>
    <w:p w:rsidR="001F5F0D" w:rsidRPr="002B706D" w:rsidRDefault="001F5F0D" w:rsidP="0007149C">
      <w:pPr>
        <w:ind w:left="720"/>
      </w:pPr>
    </w:p>
    <w:sectPr w:rsidR="001F5F0D" w:rsidRPr="002B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FD" w:rsidRDefault="00F27DFD" w:rsidP="00F27DFD">
      <w:pPr>
        <w:spacing w:after="0" w:line="240" w:lineRule="auto"/>
      </w:pPr>
      <w:r>
        <w:separator/>
      </w:r>
    </w:p>
  </w:endnote>
  <w:endnote w:type="continuationSeparator" w:id="0">
    <w:p w:rsidR="00F27DFD" w:rsidRDefault="00F27DFD" w:rsidP="00F2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FD" w:rsidRDefault="00F27DFD" w:rsidP="00F27DFD">
      <w:pPr>
        <w:spacing w:after="0" w:line="240" w:lineRule="auto"/>
      </w:pPr>
      <w:r>
        <w:separator/>
      </w:r>
    </w:p>
  </w:footnote>
  <w:footnote w:type="continuationSeparator" w:id="0">
    <w:p w:rsidR="00F27DFD" w:rsidRDefault="00F27DFD" w:rsidP="00F27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08B"/>
    <w:multiLevelType w:val="hybridMultilevel"/>
    <w:tmpl w:val="980443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FE48E1"/>
    <w:multiLevelType w:val="hybridMultilevel"/>
    <w:tmpl w:val="31260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0EE4"/>
    <w:multiLevelType w:val="hybridMultilevel"/>
    <w:tmpl w:val="CD5CDF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E075DB"/>
    <w:multiLevelType w:val="hybridMultilevel"/>
    <w:tmpl w:val="FA7C0E1A"/>
    <w:lvl w:ilvl="0" w:tplc="D3945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E5FF4"/>
    <w:multiLevelType w:val="hybridMultilevel"/>
    <w:tmpl w:val="A8E603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824330"/>
    <w:multiLevelType w:val="hybridMultilevel"/>
    <w:tmpl w:val="C3CA9894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D543BB3"/>
    <w:multiLevelType w:val="hybridMultilevel"/>
    <w:tmpl w:val="E34C7F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C87283"/>
    <w:multiLevelType w:val="hybridMultilevel"/>
    <w:tmpl w:val="BED818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A67318"/>
    <w:multiLevelType w:val="hybridMultilevel"/>
    <w:tmpl w:val="995612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6B4903"/>
    <w:multiLevelType w:val="hybridMultilevel"/>
    <w:tmpl w:val="6E02B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ED"/>
    <w:rsid w:val="0007149C"/>
    <w:rsid w:val="00165521"/>
    <w:rsid w:val="001F5F0D"/>
    <w:rsid w:val="00267A13"/>
    <w:rsid w:val="002916FC"/>
    <w:rsid w:val="002B706D"/>
    <w:rsid w:val="002C7DB7"/>
    <w:rsid w:val="00321972"/>
    <w:rsid w:val="00384BE2"/>
    <w:rsid w:val="005476ED"/>
    <w:rsid w:val="00592ED0"/>
    <w:rsid w:val="007E1EF2"/>
    <w:rsid w:val="00806807"/>
    <w:rsid w:val="00D171C5"/>
    <w:rsid w:val="00D84F14"/>
    <w:rsid w:val="00DE65FB"/>
    <w:rsid w:val="00ED2803"/>
    <w:rsid w:val="00F27DFD"/>
    <w:rsid w:val="00F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FD"/>
  </w:style>
  <w:style w:type="paragraph" w:styleId="Footer">
    <w:name w:val="footer"/>
    <w:basedOn w:val="Normal"/>
    <w:link w:val="FooterChar"/>
    <w:uiPriority w:val="99"/>
    <w:unhideWhenUsed/>
    <w:rsid w:val="00F2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FD"/>
  </w:style>
  <w:style w:type="paragraph" w:styleId="Footer">
    <w:name w:val="footer"/>
    <w:basedOn w:val="Normal"/>
    <w:link w:val="FooterChar"/>
    <w:uiPriority w:val="99"/>
    <w:unhideWhenUsed/>
    <w:rsid w:val="00F2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22509-D6A4-45B9-9976-B5D52A9A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C9813FF8.dotm</Template>
  <TotalTime>161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 FORTIS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 Vijayendra</dc:creator>
  <cp:lastModifiedBy>Rao Vijayendra</cp:lastModifiedBy>
  <cp:revision>2</cp:revision>
  <dcterms:created xsi:type="dcterms:W3CDTF">2017-11-19T18:27:00Z</dcterms:created>
  <dcterms:modified xsi:type="dcterms:W3CDTF">2017-11-19T21:08:00Z</dcterms:modified>
</cp:coreProperties>
</file>